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F1" w:rsidRPr="00671CBA" w:rsidRDefault="00D60AEC" w:rsidP="00671CBA">
      <w:pPr>
        <w:pStyle w:val="berschrift1"/>
      </w:pPr>
      <w:r w:rsidRPr="00671CBA">
        <w:t>Netzwerkprogrammierung mit Sockets in C</w:t>
      </w:r>
    </w:p>
    <w:p w:rsidR="00D60AEC" w:rsidRDefault="000E15D2">
      <w:r>
        <w:t>Grundlagen der Netzwerkprogrammierung mit Sockets (Windows Sockets &amp; Barkley Sockets für UNIX-artige Systeme) erlernen.</w:t>
      </w:r>
    </w:p>
    <w:p w:rsidR="000E15D2" w:rsidRDefault="000E15D2">
      <w:r>
        <w:t>Um die Grundlagen zu erlernen wird das Open-Book „C von A bis Z“ von Jürgen Wolf verwendet:</w:t>
      </w:r>
    </w:p>
    <w:p w:rsidR="000E15D2" w:rsidRDefault="000E15D2">
      <w:hyperlink r:id="rId7" w:history="1">
        <w:r w:rsidRPr="001742A0">
          <w:rPr>
            <w:rStyle w:val="Hyperlink"/>
          </w:rPr>
          <w:t>http://openbook.rheinwerk-verlag.de/c_von_a_bis_z/025_c_netzwerkprogrammierung_004.htm#mj50a66f07dc78c522bbc8a31b18c366a8</w:t>
        </w:r>
      </w:hyperlink>
    </w:p>
    <w:p w:rsidR="000E15D2" w:rsidRDefault="000E15D2" w:rsidP="000E15D2">
      <w:pPr>
        <w:spacing w:before="720"/>
      </w:pPr>
      <w:r>
        <w:t>Dabei sollen folgende Programme in C erstellt werden:</w:t>
      </w:r>
    </w:p>
    <w:p w:rsidR="000E15D2" w:rsidRDefault="000E15D2" w:rsidP="000E15D2">
      <w:pPr>
        <w:pStyle w:val="Listenabsatz"/>
        <w:numPr>
          <w:ilvl w:val="0"/>
          <w:numId w:val="1"/>
        </w:numPr>
      </w:pPr>
      <w:r>
        <w:t>TCP Client als Konsolenanwendung</w:t>
      </w:r>
    </w:p>
    <w:p w:rsidR="000E15D2" w:rsidRDefault="000E15D2" w:rsidP="000E15D2">
      <w:pPr>
        <w:pStyle w:val="Listenabsatz"/>
        <w:numPr>
          <w:ilvl w:val="0"/>
          <w:numId w:val="1"/>
        </w:numPr>
      </w:pPr>
      <w:r>
        <w:t>TCP Server als Konsolenanwendung</w:t>
      </w:r>
    </w:p>
    <w:p w:rsidR="000E15D2" w:rsidRDefault="000E15D2" w:rsidP="000E15D2">
      <w:pPr>
        <w:pStyle w:val="Listenabsatz"/>
        <w:numPr>
          <w:ilvl w:val="0"/>
          <w:numId w:val="1"/>
        </w:numPr>
      </w:pPr>
      <w:r>
        <w:t>Beide Programme um das Protokoll UDP erweitern</w:t>
      </w:r>
    </w:p>
    <w:p w:rsidR="000E15D2" w:rsidRDefault="000E15D2" w:rsidP="000E15D2">
      <w:pPr>
        <w:pStyle w:val="Listenabsatz"/>
        <w:numPr>
          <w:ilvl w:val="0"/>
          <w:numId w:val="1"/>
        </w:numPr>
      </w:pPr>
      <w:r>
        <w:t>Versuchen, ein Konsolenanwendungsprogramm erstellen, dass als Client &amp; Server gleichzeitig dient.</w:t>
      </w:r>
    </w:p>
    <w:p w:rsidR="002C45F1" w:rsidRDefault="00671CBA" w:rsidP="00671CBA">
      <w:pPr>
        <w:spacing w:before="480"/>
      </w:pPr>
      <w:r>
        <w:t>Zusätzlich soll versucht werden, die einzelnen Programme portabel für Windows und UNIX-artige Betriebssysteme zu programmieren. Somit soll der Source Code unter Windows, Linux und BSD kompilierbar sein.</w:t>
      </w:r>
    </w:p>
    <w:p w:rsidR="002C45F1" w:rsidRDefault="00183F7F" w:rsidP="002C45F1">
      <w:r>
        <w:t xml:space="preserve">Als Compiler wird </w:t>
      </w:r>
      <w:proofErr w:type="spellStart"/>
      <w:r>
        <w:t>gcc</w:t>
      </w:r>
      <w:proofErr w:type="spellEnd"/>
      <w:r>
        <w:t xml:space="preserve"> bzw. </w:t>
      </w:r>
      <w:proofErr w:type="spellStart"/>
      <w:r>
        <w:t>MinGW</w:t>
      </w:r>
      <w:proofErr w:type="spellEnd"/>
      <w:r>
        <w:t xml:space="preserve"> unter Windows verwendet.</w:t>
      </w:r>
      <w:bookmarkStart w:id="0" w:name="_GoBack"/>
      <w:bookmarkEnd w:id="0"/>
    </w:p>
    <w:sectPr w:rsidR="002C45F1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5F1" w:rsidRDefault="002C45F1" w:rsidP="00671CBA">
      <w:pPr>
        <w:spacing w:after="0" w:line="240" w:lineRule="auto"/>
      </w:pPr>
      <w:r>
        <w:separator/>
      </w:r>
    </w:p>
  </w:endnote>
  <w:endnote w:type="continuationSeparator" w:id="0">
    <w:p w:rsidR="002C45F1" w:rsidRDefault="002C45F1" w:rsidP="00671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F1" w:rsidRDefault="002C45F1" w:rsidP="00671CBA">
    <w:pPr>
      <w:pStyle w:val="Fuzeile"/>
      <w:pBdr>
        <w:top w:val="single" w:sz="4" w:space="1" w:color="auto"/>
      </w:pBdr>
    </w:pPr>
    <w:r>
      <w:t>Robert Ja</w:t>
    </w:r>
    <w:r w:rsidRPr="00671CBA">
      <w:t>ś</w:t>
    </w:r>
    <w:r>
      <w:t>kowski</w:t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21.03.2018</w:t>
    </w:r>
    <w:r>
      <w:fldChar w:fldCharType="end"/>
    </w:r>
    <w:r>
      <w:tab/>
    </w:r>
    <w:r w:rsidRPr="00671CBA">
      <w:rPr>
        <w:lang w:val="de-DE"/>
      </w:rPr>
      <w:t xml:space="preserve">Seite </w:t>
    </w:r>
    <w:r w:rsidRPr="00671CBA">
      <w:rPr>
        <w:bCs/>
      </w:rPr>
      <w:fldChar w:fldCharType="begin"/>
    </w:r>
    <w:r w:rsidRPr="00671CBA">
      <w:rPr>
        <w:bCs/>
      </w:rPr>
      <w:instrText>PAGE  \* Arabic  \* MERGEFORMAT</w:instrText>
    </w:r>
    <w:r w:rsidRPr="00671CBA">
      <w:rPr>
        <w:bCs/>
      </w:rPr>
      <w:fldChar w:fldCharType="separate"/>
    </w:r>
    <w:r w:rsidR="00183F7F" w:rsidRPr="00183F7F">
      <w:rPr>
        <w:bCs/>
        <w:noProof/>
        <w:lang w:val="de-DE"/>
      </w:rPr>
      <w:t>1</w:t>
    </w:r>
    <w:r w:rsidRPr="00671CBA">
      <w:rPr>
        <w:bCs/>
      </w:rPr>
      <w:fldChar w:fldCharType="end"/>
    </w:r>
    <w:r w:rsidRPr="00671CBA">
      <w:rPr>
        <w:lang w:val="de-DE"/>
      </w:rPr>
      <w:t xml:space="preserve"> von </w:t>
    </w:r>
    <w:r w:rsidRPr="00671CBA">
      <w:rPr>
        <w:bCs/>
      </w:rPr>
      <w:fldChar w:fldCharType="begin"/>
    </w:r>
    <w:r w:rsidRPr="00671CBA">
      <w:rPr>
        <w:bCs/>
      </w:rPr>
      <w:instrText>NUMPAGES  \* Arabic  \* MERGEFORMAT</w:instrText>
    </w:r>
    <w:r w:rsidRPr="00671CBA">
      <w:rPr>
        <w:bCs/>
      </w:rPr>
      <w:fldChar w:fldCharType="separate"/>
    </w:r>
    <w:r w:rsidR="00183F7F" w:rsidRPr="00183F7F">
      <w:rPr>
        <w:bCs/>
        <w:noProof/>
        <w:lang w:val="de-DE"/>
      </w:rPr>
      <w:t>1</w:t>
    </w:r>
    <w:r w:rsidRPr="00671CBA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5F1" w:rsidRDefault="002C45F1" w:rsidP="00671CBA">
      <w:pPr>
        <w:spacing w:after="0" w:line="240" w:lineRule="auto"/>
      </w:pPr>
      <w:r>
        <w:separator/>
      </w:r>
    </w:p>
  </w:footnote>
  <w:footnote w:type="continuationSeparator" w:id="0">
    <w:p w:rsidR="002C45F1" w:rsidRDefault="002C45F1" w:rsidP="00671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5F1" w:rsidRPr="00671CBA" w:rsidRDefault="002C45F1">
    <w:pPr>
      <w:pStyle w:val="Kopfzeile"/>
    </w:pPr>
    <w:r w:rsidRPr="00671CBA">
      <w:t>Netzwerk Technik Labor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B54B5"/>
    <w:multiLevelType w:val="hybridMultilevel"/>
    <w:tmpl w:val="E6CA92C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EC"/>
    <w:rsid w:val="000E15D2"/>
    <w:rsid w:val="0011506D"/>
    <w:rsid w:val="00183F7F"/>
    <w:rsid w:val="002C45F1"/>
    <w:rsid w:val="00671CBA"/>
    <w:rsid w:val="009B3424"/>
    <w:rsid w:val="00B2580F"/>
    <w:rsid w:val="00D60AEC"/>
    <w:rsid w:val="00D9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A890"/>
  <w15:chartTrackingRefBased/>
  <w15:docId w15:val="{B76DC3F1-0A0A-459E-BD2C-11EE0CF2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15D2"/>
    <w:rPr>
      <w:rFonts w:ascii="Arial" w:hAnsi="Arial"/>
      <w:sz w:val="24"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1CBA"/>
    <w:pPr>
      <w:keepNext/>
      <w:keepLines/>
      <w:spacing w:before="240" w:after="36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1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1CBA"/>
    <w:rPr>
      <w:rFonts w:ascii="Arial" w:eastAsiaTheme="majorEastAsia" w:hAnsi="Arial" w:cstheme="majorBidi"/>
      <w:sz w:val="32"/>
      <w:szCs w:val="32"/>
      <w:u w:val="single"/>
      <w:lang w:val="de-AT"/>
    </w:rPr>
  </w:style>
  <w:style w:type="paragraph" w:styleId="Listenabsatz">
    <w:name w:val="List Paragraph"/>
    <w:basedOn w:val="Standard"/>
    <w:uiPriority w:val="34"/>
    <w:qFormat/>
    <w:rsid w:val="000E15D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E15D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671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1CBA"/>
    <w:rPr>
      <w:rFonts w:ascii="Arial" w:hAnsi="Arial"/>
      <w:sz w:val="24"/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671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1CBA"/>
    <w:rPr>
      <w:rFonts w:ascii="Arial" w:hAnsi="Arial"/>
      <w:sz w:val="24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1C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book.rheinwerk-verlag.de/c_von_a_bis_z/025_c_netzwerkprogrammierung_004.htm#mj50a66f07dc78c522bbc8a31b18c366a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CAC44247.dotm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TFBS-EKE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2018-03-21T12:49:00Z</dcterms:created>
  <dcterms:modified xsi:type="dcterms:W3CDTF">2018-03-21T13:24:00Z</dcterms:modified>
</cp:coreProperties>
</file>